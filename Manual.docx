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6A" w:rsidRPr="00305E70" w:rsidRDefault="0033516A" w:rsidP="00305E70">
      <w:pPr>
        <w:jc w:val="both"/>
        <w:rPr>
          <w:lang w:val="en-US"/>
        </w:rPr>
      </w:pPr>
    </w:p>
    <w:p w:rsidR="00B33D6D" w:rsidRDefault="00B33D6D" w:rsidP="007D403B">
      <w:pPr>
        <w:pStyle w:val="Listenabsatz"/>
        <w:jc w:val="both"/>
        <w:rPr>
          <w:lang w:val="en-US"/>
        </w:rPr>
      </w:pPr>
    </w:p>
    <w:p w:rsidR="007D403B" w:rsidRDefault="007D403B" w:rsidP="007D403B">
      <w:pPr>
        <w:pStyle w:val="Listenabsatz"/>
        <w:jc w:val="both"/>
        <w:rPr>
          <w:lang w:val="en-US"/>
        </w:rPr>
      </w:pPr>
    </w:p>
    <w:p w:rsidR="007D403B" w:rsidRPr="009C31A4" w:rsidRDefault="007D403B" w:rsidP="007D403B">
      <w:pPr>
        <w:pStyle w:val="Titel"/>
        <w:jc w:val="both"/>
        <w:rPr>
          <w:b/>
        </w:rPr>
      </w:pPr>
      <w:r w:rsidRPr="009C31A4">
        <w:rPr>
          <w:b/>
          <w:lang w:val="en-US"/>
        </w:rPr>
        <w:t xml:space="preserve">                 </w:t>
      </w:r>
      <w:r w:rsidR="00305E70" w:rsidRPr="009C31A4">
        <w:rPr>
          <w:b/>
        </w:rPr>
        <w:t>Procedure</w:t>
      </w:r>
    </w:p>
    <w:p w:rsidR="007D403B" w:rsidRPr="009C31A4" w:rsidRDefault="007D403B" w:rsidP="007D403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When you run the </w:t>
      </w:r>
      <w:r w:rsidR="0033516A" w:rsidRPr="009C31A4">
        <w:rPr>
          <w:rFonts w:ascii="Times New Roman" w:hAnsi="Times New Roman" w:cs="Times New Roman"/>
          <w:sz w:val="24"/>
          <w:szCs w:val="24"/>
          <w:lang w:val="en-US"/>
        </w:rPr>
        <w:t>files, you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 will be hearing three sounds simultaneously .Only one sound differ from them and you should be able to recognize the sound with higher </w:t>
      </w:r>
      <w:r w:rsidR="00305E70" w:rsidRPr="009C31A4">
        <w:rPr>
          <w:rFonts w:ascii="Times New Roman" w:hAnsi="Times New Roman" w:cs="Times New Roman"/>
          <w:sz w:val="24"/>
          <w:szCs w:val="24"/>
          <w:lang w:val="en-US"/>
        </w:rPr>
        <w:t>modulation (ask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 Instructor) and press 1</w:t>
      </w:r>
      <w:r w:rsidR="00305E70" w:rsidRPr="009C31A4">
        <w:rPr>
          <w:rFonts w:ascii="Times New Roman" w:hAnsi="Times New Roman" w:cs="Times New Roman"/>
          <w:sz w:val="24"/>
          <w:szCs w:val="24"/>
          <w:lang w:val="en-US"/>
        </w:rPr>
        <w:t>, 2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 or 3 </w:t>
      </w:r>
      <w:r w:rsidR="00333F26">
        <w:rPr>
          <w:rFonts w:ascii="Times New Roman" w:hAnsi="Times New Roman" w:cs="Times New Roman"/>
          <w:sz w:val="24"/>
          <w:szCs w:val="24"/>
          <w:lang w:val="en-US"/>
        </w:rPr>
        <w:t>along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 with the choice of sound you hear.</w:t>
      </w:r>
    </w:p>
    <w:p w:rsidR="0033516A" w:rsidRPr="009C31A4" w:rsidRDefault="0033516A" w:rsidP="007D403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Please listen all three </w:t>
      </w:r>
      <w:r w:rsidR="00305E70" w:rsidRPr="009C31A4">
        <w:rPr>
          <w:rFonts w:ascii="Times New Roman" w:hAnsi="Times New Roman" w:cs="Times New Roman"/>
          <w:sz w:val="24"/>
          <w:szCs w:val="24"/>
          <w:lang w:val="en-US"/>
        </w:rPr>
        <w:t>sounds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 patiently</w:t>
      </w:r>
      <w:r w:rsidR="00333F2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bookmarkStart w:id="0" w:name="_GoBack"/>
      <w:bookmarkEnd w:id="0"/>
      <w:r w:rsidR="00333F26">
        <w:rPr>
          <w:rFonts w:ascii="Times New Roman" w:hAnsi="Times New Roman" w:cs="Times New Roman"/>
          <w:sz w:val="24"/>
          <w:szCs w:val="24"/>
          <w:lang w:val="en-US"/>
        </w:rPr>
        <w:t xml:space="preserve">carefully before 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 press</w:t>
      </w:r>
      <w:r w:rsidR="00333F26">
        <w:rPr>
          <w:rFonts w:ascii="Times New Roman" w:hAnsi="Times New Roman" w:cs="Times New Roman"/>
          <w:sz w:val="24"/>
          <w:szCs w:val="24"/>
          <w:lang w:val="en-US"/>
        </w:rPr>
        <w:t xml:space="preserve">ing 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F26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333F2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C31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403B" w:rsidRPr="009C31A4" w:rsidRDefault="0033516A" w:rsidP="007D403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>If you cannot recognize the differences sometime, you can just guess the sound.</w:t>
      </w:r>
    </w:p>
    <w:p w:rsidR="0033516A" w:rsidRDefault="0033516A" w:rsidP="00305E70">
      <w:pPr>
        <w:pStyle w:val="Listenabsatz"/>
        <w:jc w:val="both"/>
        <w:rPr>
          <w:lang w:val="en-US"/>
        </w:rPr>
      </w:pPr>
    </w:p>
    <w:p w:rsidR="00305E70" w:rsidRDefault="00305E70" w:rsidP="00305E70">
      <w:pPr>
        <w:pStyle w:val="Listenabsatz"/>
        <w:jc w:val="both"/>
        <w:rPr>
          <w:lang w:val="en-US"/>
        </w:rPr>
      </w:pPr>
    </w:p>
    <w:p w:rsidR="00305E70" w:rsidRPr="009C31A4" w:rsidRDefault="00305E70" w:rsidP="00305E70">
      <w:pPr>
        <w:pStyle w:val="Titel"/>
        <w:jc w:val="both"/>
        <w:rPr>
          <w:b/>
        </w:rPr>
      </w:pPr>
      <w:r>
        <w:t xml:space="preserve">                 </w:t>
      </w:r>
      <w:r w:rsidRPr="009C31A4">
        <w:rPr>
          <w:b/>
        </w:rPr>
        <w:t>Pre-caution</w:t>
      </w:r>
    </w:p>
    <w:p w:rsidR="00305E70" w:rsidRPr="009C31A4" w:rsidRDefault="00305E70" w:rsidP="00305E70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>The Participants must fill up the given form.</w:t>
      </w:r>
    </w:p>
    <w:p w:rsidR="00305E70" w:rsidRPr="009C31A4" w:rsidRDefault="00305E70" w:rsidP="00305E70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>Do not change anything from your original setup done by your Instructor.</w:t>
      </w:r>
    </w:p>
    <w:p w:rsidR="00305E70" w:rsidRPr="009C31A4" w:rsidRDefault="00305E70" w:rsidP="00305E70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>You should handle the provided devices very carefully as instruct by the instructor.</w:t>
      </w:r>
    </w:p>
    <w:p w:rsidR="00305E70" w:rsidRPr="009C31A4" w:rsidRDefault="00305E70" w:rsidP="00305E70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>During the experiment please do not play with your mobile phones and devices.</w:t>
      </w:r>
    </w:p>
    <w:p w:rsidR="00305E70" w:rsidRPr="009C31A4" w:rsidRDefault="00305E70" w:rsidP="00305E70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>In between times, you are allowed to take small breaks and if you feel some difficulties you can also leave the experiment.</w:t>
      </w:r>
    </w:p>
    <w:p w:rsidR="00305E70" w:rsidRPr="009C31A4" w:rsidRDefault="00305E70" w:rsidP="00305E70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>If you do not understand something, you can ask your Instructor without any hesitation.</w:t>
      </w:r>
    </w:p>
    <w:p w:rsidR="00305E70" w:rsidRPr="009C31A4" w:rsidRDefault="00305E70" w:rsidP="00305E70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After you are done with the </w:t>
      </w:r>
      <w:proofErr w:type="gramStart"/>
      <w:r w:rsidRPr="009C31A4">
        <w:rPr>
          <w:rFonts w:ascii="Times New Roman" w:hAnsi="Times New Roman" w:cs="Times New Roman"/>
          <w:sz w:val="24"/>
          <w:szCs w:val="24"/>
          <w:lang w:val="en-US"/>
        </w:rPr>
        <w:t>experiment ,give</w:t>
      </w:r>
      <w:proofErr w:type="gramEnd"/>
      <w:r w:rsidRPr="009C31A4">
        <w:rPr>
          <w:rFonts w:ascii="Times New Roman" w:hAnsi="Times New Roman" w:cs="Times New Roman"/>
          <w:sz w:val="24"/>
          <w:szCs w:val="24"/>
          <w:lang w:val="en-US"/>
        </w:rPr>
        <w:t xml:space="preserve"> back the things provided to you.</w:t>
      </w:r>
    </w:p>
    <w:p w:rsidR="00305E70" w:rsidRPr="009C31A4" w:rsidRDefault="00305E70" w:rsidP="00305E70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5E70" w:rsidRPr="009C3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CC9"/>
    <w:multiLevelType w:val="hybridMultilevel"/>
    <w:tmpl w:val="9EF21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20980"/>
    <w:multiLevelType w:val="hybridMultilevel"/>
    <w:tmpl w:val="5DB09D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C476E5"/>
    <w:multiLevelType w:val="hybridMultilevel"/>
    <w:tmpl w:val="E6E80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6D"/>
    <w:rsid w:val="00305E70"/>
    <w:rsid w:val="00333F26"/>
    <w:rsid w:val="0033516A"/>
    <w:rsid w:val="00455DB8"/>
    <w:rsid w:val="006051C5"/>
    <w:rsid w:val="007D403B"/>
    <w:rsid w:val="009C31A4"/>
    <w:rsid w:val="00B33D6D"/>
    <w:rsid w:val="00B5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3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3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33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3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3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3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C25DD347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Lamichhane</dc:creator>
  <cp:lastModifiedBy>Amrit Lamichhane</cp:lastModifiedBy>
  <cp:revision>3</cp:revision>
  <dcterms:created xsi:type="dcterms:W3CDTF">2018-06-11T12:01:00Z</dcterms:created>
  <dcterms:modified xsi:type="dcterms:W3CDTF">2018-06-11T13:43:00Z</dcterms:modified>
</cp:coreProperties>
</file>